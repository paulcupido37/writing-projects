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10116013"/>
        <w:docPartObj>
          <w:docPartGallery w:val="Cover Pages"/>
          <w:docPartUnique/>
        </w:docPartObj>
      </w:sdtPr>
      <w:sdtEndPr>
        <w:rPr>
          <w:sz w:val="56"/>
        </w:rPr>
      </w:sdtEndPr>
      <w:sdtContent>
        <w:p w:rsidR="007218E1" w:rsidRDefault="007218E1">
          <w:r>
            <w:rPr>
              <w:noProof/>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18E1" w:rsidRDefault="007218E1">
                                      <w:pPr>
                                        <w:pStyle w:val="NoSpacing"/>
                                        <w:spacing w:before="120"/>
                                        <w:jc w:val="center"/>
                                        <w:rPr>
                                          <w:color w:val="FFFFFF" w:themeColor="background1"/>
                                        </w:rPr>
                                      </w:pPr>
                                      <w:r>
                                        <w:rPr>
                                          <w:color w:val="FFFFFF" w:themeColor="background1"/>
                                        </w:rPr>
                                        <w:t>Paul Cupido; Nicol Vojackova; Matthew Dunk; Michaela Heale</w:t>
                                      </w:r>
                                    </w:p>
                                  </w:sdtContent>
                                </w:sdt>
                                <w:p w:rsidR="007218E1" w:rsidRDefault="007218E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Games Development South Africa</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aps/>
                                      <w:sz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18E1" w:rsidRPr="007218E1" w:rsidRDefault="007218E1">
                                      <w:pPr>
                                        <w:pStyle w:val="NoSpacing"/>
                                        <w:jc w:val="center"/>
                                        <w:rPr>
                                          <w:rFonts w:asciiTheme="majorHAnsi" w:eastAsiaTheme="majorEastAsia" w:hAnsiTheme="majorHAnsi" w:cstheme="majorBidi"/>
                                          <w:b/>
                                          <w:caps/>
                                          <w:color w:val="0F6FC6" w:themeColor="accent1"/>
                                          <w:sz w:val="72"/>
                                          <w:szCs w:val="72"/>
                                        </w:rPr>
                                      </w:pPr>
                                      <w:r w:rsidRPr="007218E1">
                                        <w:rPr>
                                          <w:b/>
                                          <w:caps/>
                                          <w:sz w:val="56"/>
                                        </w:rPr>
                                        <w:t xml:space="preserve">Pokémon: </w:t>
                                      </w:r>
                                      <w:r w:rsidRPr="007218E1">
                                        <w:rPr>
                                          <w:b/>
                                          <w:caps/>
                                          <w:sz w:val="56"/>
                                        </w:rPr>
                                        <w:t>The D</w:t>
                                      </w:r>
                                      <w:r w:rsidRPr="007218E1">
                                        <w:rPr>
                                          <w:b/>
                                          <w:caps/>
                                          <w:sz w:val="56"/>
                                        </w:rPr>
                                        <w:t>efenders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209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0f6fc6 [3204]" stroked="f" strokeweight="1.5pt">
                      <v:stroke endcap="round"/>
                    </v:rec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0f6fc6 [3204]" stroked="f" strokeweight="1.5pt">
                      <v:stroke endcap="round"/>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218E1" w:rsidRDefault="007218E1">
                                <w:pPr>
                                  <w:pStyle w:val="NoSpacing"/>
                                  <w:spacing w:before="120"/>
                                  <w:jc w:val="center"/>
                                  <w:rPr>
                                    <w:color w:val="FFFFFF" w:themeColor="background1"/>
                                  </w:rPr>
                                </w:pPr>
                                <w:r>
                                  <w:rPr>
                                    <w:color w:val="FFFFFF" w:themeColor="background1"/>
                                  </w:rPr>
                                  <w:t>Paul Cupido; Nicol Vojackova; Matthew Dunk; Michaela Heale</w:t>
                                </w:r>
                              </w:p>
                            </w:sdtContent>
                          </w:sdt>
                          <w:p w:rsidR="007218E1" w:rsidRDefault="007218E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Games Development South Africa</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b/>
                                <w:caps/>
                                <w:sz w:val="56"/>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218E1" w:rsidRPr="007218E1" w:rsidRDefault="007218E1">
                                <w:pPr>
                                  <w:pStyle w:val="NoSpacing"/>
                                  <w:jc w:val="center"/>
                                  <w:rPr>
                                    <w:rFonts w:asciiTheme="majorHAnsi" w:eastAsiaTheme="majorEastAsia" w:hAnsiTheme="majorHAnsi" w:cstheme="majorBidi"/>
                                    <w:b/>
                                    <w:caps/>
                                    <w:color w:val="0F6FC6" w:themeColor="accent1"/>
                                    <w:sz w:val="72"/>
                                    <w:szCs w:val="72"/>
                                  </w:rPr>
                                </w:pPr>
                                <w:r w:rsidRPr="007218E1">
                                  <w:rPr>
                                    <w:b/>
                                    <w:caps/>
                                    <w:sz w:val="56"/>
                                  </w:rPr>
                                  <w:t xml:space="preserve">Pokémon: </w:t>
                                </w:r>
                                <w:r w:rsidRPr="007218E1">
                                  <w:rPr>
                                    <w:b/>
                                    <w:caps/>
                                    <w:sz w:val="56"/>
                                  </w:rPr>
                                  <w:t>The D</w:t>
                                </w:r>
                                <w:r w:rsidRPr="007218E1">
                                  <w:rPr>
                                    <w:b/>
                                    <w:caps/>
                                    <w:sz w:val="56"/>
                                  </w:rPr>
                                  <w:t>efenders</w:t>
                                </w:r>
                              </w:p>
                            </w:sdtContent>
                          </w:sdt>
                        </w:txbxContent>
                      </v:textbox>
                    </v:shape>
                    <w10:wrap anchorx="page" anchory="page"/>
                  </v:group>
                </w:pict>
              </mc:Fallback>
            </mc:AlternateContent>
          </w:r>
        </w:p>
        <w:p w:rsidR="007218E1" w:rsidRDefault="007218E1">
          <w:pPr>
            <w:rPr>
              <w:rFonts w:asciiTheme="majorHAnsi" w:eastAsiaTheme="majorEastAsia" w:hAnsiTheme="majorHAnsi" w:cstheme="majorBidi"/>
              <w:caps/>
              <w:color w:val="0F6FC6" w:themeColor="accent1"/>
              <w:spacing w:val="10"/>
              <w:sz w:val="56"/>
              <w:szCs w:val="52"/>
            </w:rPr>
          </w:pPr>
          <w:r>
            <w:rPr>
              <w:sz w:val="56"/>
            </w:rPr>
            <w:br w:type="page"/>
          </w:r>
        </w:p>
      </w:sdtContent>
    </w:sdt>
    <w:p w:rsidR="00582D31" w:rsidRDefault="00EB2F18" w:rsidP="00AB7F90">
      <w:pPr>
        <w:pStyle w:val="Title"/>
        <w:jc w:val="center"/>
        <w:rPr>
          <w:sz w:val="56"/>
        </w:rPr>
      </w:pPr>
      <w:r w:rsidRPr="00EB2F18">
        <w:rPr>
          <w:sz w:val="56"/>
        </w:rPr>
        <w:lastRenderedPageBreak/>
        <w:t>Pokémon</w:t>
      </w:r>
      <w:r w:rsidR="00AB7F90">
        <w:rPr>
          <w:sz w:val="56"/>
        </w:rPr>
        <w:t>: The</w:t>
      </w:r>
      <w:r>
        <w:rPr>
          <w:sz w:val="56"/>
        </w:rPr>
        <w:t xml:space="preserve"> Defenders</w:t>
      </w:r>
    </w:p>
    <w:p w:rsidR="007218E1" w:rsidRDefault="007218E1">
      <w:pPr>
        <w:pStyle w:val="TOC1"/>
        <w:tabs>
          <w:tab w:val="right" w:leader="dot" w:pos="9350"/>
        </w:tabs>
        <w:rPr>
          <w:noProof/>
          <w:sz w:val="22"/>
          <w:szCs w:val="22"/>
          <w:lang w:eastAsia="en-US"/>
        </w:rPr>
      </w:pPr>
      <w:r>
        <w:fldChar w:fldCharType="begin"/>
      </w:r>
      <w:r>
        <w:instrText xml:space="preserve"> TOC \o "1-2" \h \z \u </w:instrText>
      </w:r>
      <w:r>
        <w:fldChar w:fldCharType="separate"/>
      </w:r>
      <w:hyperlink w:anchor="_Toc432412343" w:history="1">
        <w:r w:rsidRPr="00E74216">
          <w:rPr>
            <w:rStyle w:val="Hyperlink"/>
            <w:noProof/>
          </w:rPr>
          <w:t>Information Layer</w:t>
        </w:r>
        <w:r>
          <w:rPr>
            <w:noProof/>
            <w:webHidden/>
          </w:rPr>
          <w:tab/>
        </w:r>
        <w:r>
          <w:rPr>
            <w:noProof/>
            <w:webHidden/>
          </w:rPr>
          <w:fldChar w:fldCharType="begin"/>
        </w:r>
        <w:r>
          <w:rPr>
            <w:noProof/>
            <w:webHidden/>
          </w:rPr>
          <w:instrText xml:space="preserve"> PAGEREF _Toc432412343 \h </w:instrText>
        </w:r>
        <w:r>
          <w:rPr>
            <w:noProof/>
            <w:webHidden/>
          </w:rPr>
        </w:r>
        <w:r>
          <w:rPr>
            <w:noProof/>
            <w:webHidden/>
          </w:rPr>
          <w:fldChar w:fldCharType="separate"/>
        </w:r>
        <w:r>
          <w:rPr>
            <w:noProof/>
            <w:webHidden/>
          </w:rPr>
          <w:t>2</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44" w:history="1">
        <w:r w:rsidRPr="00E74216">
          <w:rPr>
            <w:rStyle w:val="Hyperlink"/>
            <w:noProof/>
            <w:shd w:val="clear" w:color="auto" w:fill="C7E2FA" w:themeFill="accent1" w:themeFillTint="33"/>
          </w:rPr>
          <w:t>Name:</w:t>
        </w:r>
        <w:r>
          <w:rPr>
            <w:noProof/>
            <w:webHidden/>
          </w:rPr>
          <w:tab/>
        </w:r>
        <w:r>
          <w:rPr>
            <w:noProof/>
            <w:webHidden/>
          </w:rPr>
          <w:fldChar w:fldCharType="begin"/>
        </w:r>
        <w:r>
          <w:rPr>
            <w:noProof/>
            <w:webHidden/>
          </w:rPr>
          <w:instrText xml:space="preserve"> PAGEREF _Toc432412344 \h </w:instrText>
        </w:r>
        <w:r>
          <w:rPr>
            <w:noProof/>
            <w:webHidden/>
          </w:rPr>
        </w:r>
        <w:r>
          <w:rPr>
            <w:noProof/>
            <w:webHidden/>
          </w:rPr>
          <w:fldChar w:fldCharType="separate"/>
        </w:r>
        <w:r>
          <w:rPr>
            <w:noProof/>
            <w:webHidden/>
          </w:rPr>
          <w:t>2</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45" w:history="1">
        <w:r w:rsidRPr="00E74216">
          <w:rPr>
            <w:rStyle w:val="Hyperlink"/>
            <w:noProof/>
            <w:shd w:val="clear" w:color="auto" w:fill="C7E2FA" w:themeFill="accent1" w:themeFillTint="33"/>
          </w:rPr>
          <w:t>Concept</w:t>
        </w:r>
        <w:r>
          <w:rPr>
            <w:noProof/>
            <w:webHidden/>
          </w:rPr>
          <w:tab/>
        </w:r>
        <w:r>
          <w:rPr>
            <w:noProof/>
            <w:webHidden/>
          </w:rPr>
          <w:fldChar w:fldCharType="begin"/>
        </w:r>
        <w:r>
          <w:rPr>
            <w:noProof/>
            <w:webHidden/>
          </w:rPr>
          <w:instrText xml:space="preserve"> PAGEREF _Toc432412345 \h </w:instrText>
        </w:r>
        <w:r>
          <w:rPr>
            <w:noProof/>
            <w:webHidden/>
          </w:rPr>
        </w:r>
        <w:r>
          <w:rPr>
            <w:noProof/>
            <w:webHidden/>
          </w:rPr>
          <w:fldChar w:fldCharType="separate"/>
        </w:r>
        <w:r>
          <w:rPr>
            <w:noProof/>
            <w:webHidden/>
          </w:rPr>
          <w:t>2</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46" w:history="1">
        <w:r w:rsidRPr="00E74216">
          <w:rPr>
            <w:rStyle w:val="Hyperlink"/>
            <w:noProof/>
          </w:rPr>
          <w:t>Executive Summary</w:t>
        </w:r>
        <w:r>
          <w:rPr>
            <w:noProof/>
            <w:webHidden/>
          </w:rPr>
          <w:tab/>
        </w:r>
        <w:r>
          <w:rPr>
            <w:noProof/>
            <w:webHidden/>
          </w:rPr>
          <w:fldChar w:fldCharType="begin"/>
        </w:r>
        <w:r>
          <w:rPr>
            <w:noProof/>
            <w:webHidden/>
          </w:rPr>
          <w:instrText xml:space="preserve"> PAGEREF _Toc432412346 \h </w:instrText>
        </w:r>
        <w:r>
          <w:rPr>
            <w:noProof/>
            <w:webHidden/>
          </w:rPr>
        </w:r>
        <w:r>
          <w:rPr>
            <w:noProof/>
            <w:webHidden/>
          </w:rPr>
          <w:fldChar w:fldCharType="separate"/>
        </w:r>
        <w:r>
          <w:rPr>
            <w:noProof/>
            <w:webHidden/>
          </w:rPr>
          <w:t>2</w:t>
        </w:r>
        <w:r>
          <w:rPr>
            <w:noProof/>
            <w:webHidden/>
          </w:rPr>
          <w:fldChar w:fldCharType="end"/>
        </w:r>
      </w:hyperlink>
    </w:p>
    <w:p w:rsidR="007218E1" w:rsidRDefault="007218E1">
      <w:pPr>
        <w:pStyle w:val="TOC1"/>
        <w:tabs>
          <w:tab w:val="right" w:leader="dot" w:pos="9350"/>
        </w:tabs>
        <w:rPr>
          <w:noProof/>
          <w:sz w:val="22"/>
          <w:szCs w:val="22"/>
          <w:lang w:eastAsia="en-US"/>
        </w:rPr>
      </w:pPr>
      <w:hyperlink w:anchor="_Toc432412347" w:history="1">
        <w:r w:rsidRPr="00E74216">
          <w:rPr>
            <w:rStyle w:val="Hyperlink"/>
            <w:noProof/>
          </w:rPr>
          <w:t>Gameplay Layer</w:t>
        </w:r>
        <w:r>
          <w:rPr>
            <w:noProof/>
            <w:webHidden/>
          </w:rPr>
          <w:tab/>
        </w:r>
        <w:r>
          <w:rPr>
            <w:noProof/>
            <w:webHidden/>
          </w:rPr>
          <w:fldChar w:fldCharType="begin"/>
        </w:r>
        <w:r>
          <w:rPr>
            <w:noProof/>
            <w:webHidden/>
          </w:rPr>
          <w:instrText xml:space="preserve"> PAGEREF _Toc432412347 \h </w:instrText>
        </w:r>
        <w:r>
          <w:rPr>
            <w:noProof/>
            <w:webHidden/>
          </w:rPr>
        </w:r>
        <w:r>
          <w:rPr>
            <w:noProof/>
            <w:webHidden/>
          </w:rPr>
          <w:fldChar w:fldCharType="separate"/>
        </w:r>
        <w:r>
          <w:rPr>
            <w:noProof/>
            <w:webHidden/>
          </w:rPr>
          <w:t>2</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48" w:history="1">
        <w:r w:rsidRPr="00E74216">
          <w:rPr>
            <w:rStyle w:val="Hyperlink"/>
            <w:noProof/>
          </w:rPr>
          <w:t>Genre</w:t>
        </w:r>
        <w:r>
          <w:rPr>
            <w:noProof/>
            <w:webHidden/>
          </w:rPr>
          <w:tab/>
        </w:r>
        <w:r>
          <w:rPr>
            <w:noProof/>
            <w:webHidden/>
          </w:rPr>
          <w:fldChar w:fldCharType="begin"/>
        </w:r>
        <w:r>
          <w:rPr>
            <w:noProof/>
            <w:webHidden/>
          </w:rPr>
          <w:instrText xml:space="preserve"> PAGEREF _Toc432412348 \h </w:instrText>
        </w:r>
        <w:r>
          <w:rPr>
            <w:noProof/>
            <w:webHidden/>
          </w:rPr>
        </w:r>
        <w:r>
          <w:rPr>
            <w:noProof/>
            <w:webHidden/>
          </w:rPr>
          <w:fldChar w:fldCharType="separate"/>
        </w:r>
        <w:r>
          <w:rPr>
            <w:noProof/>
            <w:webHidden/>
          </w:rPr>
          <w:t>3</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49" w:history="1">
        <w:r w:rsidRPr="00E74216">
          <w:rPr>
            <w:rStyle w:val="Hyperlink"/>
            <w:noProof/>
          </w:rPr>
          <w:t>Core Mechanic</w:t>
        </w:r>
        <w:r>
          <w:rPr>
            <w:noProof/>
            <w:webHidden/>
          </w:rPr>
          <w:tab/>
        </w:r>
        <w:r>
          <w:rPr>
            <w:noProof/>
            <w:webHidden/>
          </w:rPr>
          <w:fldChar w:fldCharType="begin"/>
        </w:r>
        <w:r>
          <w:rPr>
            <w:noProof/>
            <w:webHidden/>
          </w:rPr>
          <w:instrText xml:space="preserve"> PAGEREF _Toc432412349 \h </w:instrText>
        </w:r>
        <w:r>
          <w:rPr>
            <w:noProof/>
            <w:webHidden/>
          </w:rPr>
        </w:r>
        <w:r>
          <w:rPr>
            <w:noProof/>
            <w:webHidden/>
          </w:rPr>
          <w:fldChar w:fldCharType="separate"/>
        </w:r>
        <w:r>
          <w:rPr>
            <w:noProof/>
            <w:webHidden/>
          </w:rPr>
          <w:t>3</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50" w:history="1">
        <w:r w:rsidRPr="00E74216">
          <w:rPr>
            <w:rStyle w:val="Hyperlink"/>
            <w:noProof/>
          </w:rPr>
          <w:t>Feature List</w:t>
        </w:r>
        <w:r>
          <w:rPr>
            <w:noProof/>
            <w:webHidden/>
          </w:rPr>
          <w:tab/>
        </w:r>
        <w:r>
          <w:rPr>
            <w:noProof/>
            <w:webHidden/>
          </w:rPr>
          <w:fldChar w:fldCharType="begin"/>
        </w:r>
        <w:r>
          <w:rPr>
            <w:noProof/>
            <w:webHidden/>
          </w:rPr>
          <w:instrText xml:space="preserve"> PAGEREF _Toc432412350 \h </w:instrText>
        </w:r>
        <w:r>
          <w:rPr>
            <w:noProof/>
            <w:webHidden/>
          </w:rPr>
        </w:r>
        <w:r>
          <w:rPr>
            <w:noProof/>
            <w:webHidden/>
          </w:rPr>
          <w:fldChar w:fldCharType="separate"/>
        </w:r>
        <w:r>
          <w:rPr>
            <w:noProof/>
            <w:webHidden/>
          </w:rPr>
          <w:t>3</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51" w:history="1">
        <w:r w:rsidRPr="00E74216">
          <w:rPr>
            <w:rStyle w:val="Hyperlink"/>
            <w:noProof/>
          </w:rPr>
          <w:t>Interaction modes</w:t>
        </w:r>
        <w:r>
          <w:rPr>
            <w:noProof/>
            <w:webHidden/>
          </w:rPr>
          <w:tab/>
        </w:r>
        <w:r>
          <w:rPr>
            <w:noProof/>
            <w:webHidden/>
          </w:rPr>
          <w:fldChar w:fldCharType="begin"/>
        </w:r>
        <w:r>
          <w:rPr>
            <w:noProof/>
            <w:webHidden/>
          </w:rPr>
          <w:instrText xml:space="preserve"> PAGEREF _Toc432412351 \h </w:instrText>
        </w:r>
        <w:r>
          <w:rPr>
            <w:noProof/>
            <w:webHidden/>
          </w:rPr>
        </w:r>
        <w:r>
          <w:rPr>
            <w:noProof/>
            <w:webHidden/>
          </w:rPr>
          <w:fldChar w:fldCharType="separate"/>
        </w:r>
        <w:r>
          <w:rPr>
            <w:noProof/>
            <w:webHidden/>
          </w:rPr>
          <w:t>3</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52" w:history="1">
        <w:r w:rsidRPr="00E74216">
          <w:rPr>
            <w:rStyle w:val="Hyperlink"/>
            <w:noProof/>
          </w:rPr>
          <w:t>Level Design</w:t>
        </w:r>
        <w:r>
          <w:rPr>
            <w:noProof/>
            <w:webHidden/>
          </w:rPr>
          <w:tab/>
        </w:r>
        <w:r>
          <w:rPr>
            <w:noProof/>
            <w:webHidden/>
          </w:rPr>
          <w:fldChar w:fldCharType="begin"/>
        </w:r>
        <w:r>
          <w:rPr>
            <w:noProof/>
            <w:webHidden/>
          </w:rPr>
          <w:instrText xml:space="preserve"> PAGEREF _Toc432412352 \h </w:instrText>
        </w:r>
        <w:r>
          <w:rPr>
            <w:noProof/>
            <w:webHidden/>
          </w:rPr>
        </w:r>
        <w:r>
          <w:rPr>
            <w:noProof/>
            <w:webHidden/>
          </w:rPr>
          <w:fldChar w:fldCharType="separate"/>
        </w:r>
        <w:r>
          <w:rPr>
            <w:noProof/>
            <w:webHidden/>
          </w:rPr>
          <w:t>4</w:t>
        </w:r>
        <w:r>
          <w:rPr>
            <w:noProof/>
            <w:webHidden/>
          </w:rPr>
          <w:fldChar w:fldCharType="end"/>
        </w:r>
      </w:hyperlink>
    </w:p>
    <w:p w:rsidR="007218E1" w:rsidRDefault="007218E1">
      <w:pPr>
        <w:pStyle w:val="TOC1"/>
        <w:tabs>
          <w:tab w:val="right" w:leader="dot" w:pos="9350"/>
        </w:tabs>
        <w:rPr>
          <w:noProof/>
          <w:sz w:val="22"/>
          <w:szCs w:val="22"/>
          <w:lang w:eastAsia="en-US"/>
        </w:rPr>
      </w:pPr>
      <w:hyperlink w:anchor="_Toc432412353" w:history="1">
        <w:r w:rsidRPr="00E74216">
          <w:rPr>
            <w:rStyle w:val="Hyperlink"/>
            <w:noProof/>
          </w:rPr>
          <w:t>Presentation Layer</w:t>
        </w:r>
        <w:r>
          <w:rPr>
            <w:noProof/>
            <w:webHidden/>
          </w:rPr>
          <w:tab/>
        </w:r>
        <w:r>
          <w:rPr>
            <w:noProof/>
            <w:webHidden/>
          </w:rPr>
          <w:fldChar w:fldCharType="begin"/>
        </w:r>
        <w:r>
          <w:rPr>
            <w:noProof/>
            <w:webHidden/>
          </w:rPr>
          <w:instrText xml:space="preserve"> PAGEREF _Toc432412353 \h </w:instrText>
        </w:r>
        <w:r>
          <w:rPr>
            <w:noProof/>
            <w:webHidden/>
          </w:rPr>
        </w:r>
        <w:r>
          <w:rPr>
            <w:noProof/>
            <w:webHidden/>
          </w:rPr>
          <w:fldChar w:fldCharType="separate"/>
        </w:r>
        <w:r>
          <w:rPr>
            <w:noProof/>
            <w:webHidden/>
          </w:rPr>
          <w:t>6</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54" w:history="1">
        <w:r w:rsidRPr="00E74216">
          <w:rPr>
            <w:rStyle w:val="Hyperlink"/>
            <w:noProof/>
          </w:rPr>
          <w:t>Main Menu</w:t>
        </w:r>
        <w:r>
          <w:rPr>
            <w:noProof/>
            <w:webHidden/>
          </w:rPr>
          <w:tab/>
        </w:r>
        <w:r>
          <w:rPr>
            <w:noProof/>
            <w:webHidden/>
          </w:rPr>
          <w:fldChar w:fldCharType="begin"/>
        </w:r>
        <w:r>
          <w:rPr>
            <w:noProof/>
            <w:webHidden/>
          </w:rPr>
          <w:instrText xml:space="preserve"> PAGEREF _Toc432412354 \h </w:instrText>
        </w:r>
        <w:r>
          <w:rPr>
            <w:noProof/>
            <w:webHidden/>
          </w:rPr>
        </w:r>
        <w:r>
          <w:rPr>
            <w:noProof/>
            <w:webHidden/>
          </w:rPr>
          <w:fldChar w:fldCharType="separate"/>
        </w:r>
        <w:r>
          <w:rPr>
            <w:noProof/>
            <w:webHidden/>
          </w:rPr>
          <w:t>6</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55" w:history="1">
        <w:r w:rsidRPr="00E74216">
          <w:rPr>
            <w:rStyle w:val="Hyperlink"/>
            <w:noProof/>
          </w:rPr>
          <w:t>In-game menu</w:t>
        </w:r>
        <w:r>
          <w:rPr>
            <w:noProof/>
            <w:webHidden/>
          </w:rPr>
          <w:tab/>
        </w:r>
        <w:r>
          <w:rPr>
            <w:noProof/>
            <w:webHidden/>
          </w:rPr>
          <w:fldChar w:fldCharType="begin"/>
        </w:r>
        <w:r>
          <w:rPr>
            <w:noProof/>
            <w:webHidden/>
          </w:rPr>
          <w:instrText xml:space="preserve"> PAGEREF _Toc432412355 \h </w:instrText>
        </w:r>
        <w:r>
          <w:rPr>
            <w:noProof/>
            <w:webHidden/>
          </w:rPr>
        </w:r>
        <w:r>
          <w:rPr>
            <w:noProof/>
            <w:webHidden/>
          </w:rPr>
          <w:fldChar w:fldCharType="separate"/>
        </w:r>
        <w:r>
          <w:rPr>
            <w:noProof/>
            <w:webHidden/>
          </w:rPr>
          <w:t>6</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56" w:history="1">
        <w:r w:rsidRPr="00E74216">
          <w:rPr>
            <w:rStyle w:val="Hyperlink"/>
            <w:noProof/>
          </w:rPr>
          <w:t>Sound Design</w:t>
        </w:r>
        <w:r>
          <w:rPr>
            <w:noProof/>
            <w:webHidden/>
          </w:rPr>
          <w:tab/>
        </w:r>
        <w:r>
          <w:rPr>
            <w:noProof/>
            <w:webHidden/>
          </w:rPr>
          <w:fldChar w:fldCharType="begin"/>
        </w:r>
        <w:r>
          <w:rPr>
            <w:noProof/>
            <w:webHidden/>
          </w:rPr>
          <w:instrText xml:space="preserve"> PAGEREF _Toc432412356 \h </w:instrText>
        </w:r>
        <w:r>
          <w:rPr>
            <w:noProof/>
            <w:webHidden/>
          </w:rPr>
        </w:r>
        <w:r>
          <w:rPr>
            <w:noProof/>
            <w:webHidden/>
          </w:rPr>
          <w:fldChar w:fldCharType="separate"/>
        </w:r>
        <w:r>
          <w:rPr>
            <w:noProof/>
            <w:webHidden/>
          </w:rPr>
          <w:t>6</w:t>
        </w:r>
        <w:r>
          <w:rPr>
            <w:noProof/>
            <w:webHidden/>
          </w:rPr>
          <w:fldChar w:fldCharType="end"/>
        </w:r>
      </w:hyperlink>
    </w:p>
    <w:p w:rsidR="007218E1" w:rsidRDefault="007218E1">
      <w:pPr>
        <w:pStyle w:val="TOC2"/>
        <w:tabs>
          <w:tab w:val="right" w:leader="dot" w:pos="9350"/>
        </w:tabs>
        <w:rPr>
          <w:noProof/>
          <w:sz w:val="22"/>
          <w:szCs w:val="22"/>
          <w:lang w:eastAsia="en-US"/>
        </w:rPr>
      </w:pPr>
      <w:hyperlink w:anchor="_Toc432412357" w:history="1">
        <w:r w:rsidRPr="00E74216">
          <w:rPr>
            <w:rStyle w:val="Hyperlink"/>
            <w:noProof/>
          </w:rPr>
          <w:t>Artistic Style</w:t>
        </w:r>
        <w:r>
          <w:rPr>
            <w:noProof/>
            <w:webHidden/>
          </w:rPr>
          <w:tab/>
        </w:r>
        <w:r>
          <w:rPr>
            <w:noProof/>
            <w:webHidden/>
          </w:rPr>
          <w:fldChar w:fldCharType="begin"/>
        </w:r>
        <w:r>
          <w:rPr>
            <w:noProof/>
            <w:webHidden/>
          </w:rPr>
          <w:instrText xml:space="preserve"> PAGEREF _Toc432412357 \h </w:instrText>
        </w:r>
        <w:r>
          <w:rPr>
            <w:noProof/>
            <w:webHidden/>
          </w:rPr>
        </w:r>
        <w:r>
          <w:rPr>
            <w:noProof/>
            <w:webHidden/>
          </w:rPr>
          <w:fldChar w:fldCharType="separate"/>
        </w:r>
        <w:r>
          <w:rPr>
            <w:noProof/>
            <w:webHidden/>
          </w:rPr>
          <w:t>7</w:t>
        </w:r>
        <w:r>
          <w:rPr>
            <w:noProof/>
            <w:webHidden/>
          </w:rPr>
          <w:fldChar w:fldCharType="end"/>
        </w:r>
      </w:hyperlink>
    </w:p>
    <w:p w:rsidR="007218E1" w:rsidRDefault="007218E1">
      <w:r>
        <w:fldChar w:fldCharType="end"/>
      </w:r>
      <w:r>
        <w:br w:type="page"/>
      </w:r>
    </w:p>
    <w:p w:rsidR="007218E1" w:rsidRPr="007218E1" w:rsidRDefault="007218E1" w:rsidP="007218E1"/>
    <w:p w:rsidR="00EB2F18" w:rsidRDefault="00EB2F18" w:rsidP="00660B03">
      <w:pPr>
        <w:pStyle w:val="Heading1"/>
      </w:pPr>
      <w:bookmarkStart w:id="0" w:name="_Toc432412343"/>
      <w:r>
        <w:t>Information Layer</w:t>
      </w:r>
      <w:bookmarkEnd w:id="0"/>
    </w:p>
    <w:p w:rsidR="00EB2F18" w:rsidRDefault="00EB2F18" w:rsidP="00EB2F18">
      <w:bookmarkStart w:id="1" w:name="_Toc432412344"/>
      <w:r w:rsidRPr="00EB2F18">
        <w:rPr>
          <w:rStyle w:val="Heading2Char"/>
        </w:rPr>
        <w:t>Name:</w:t>
      </w:r>
      <w:bookmarkEnd w:id="1"/>
      <w:r>
        <w:t xml:space="preserve"> </w:t>
      </w:r>
    </w:p>
    <w:p w:rsidR="00EB2F18" w:rsidRPr="00660B03" w:rsidRDefault="007218E1" w:rsidP="00660B03">
      <w:pPr>
        <w:ind w:firstLine="720"/>
        <w:rPr>
          <w:rStyle w:val="Heading2Char"/>
          <w:caps w:val="0"/>
          <w:spacing w:val="0"/>
          <w:shd w:val="clear" w:color="auto" w:fill="auto"/>
        </w:rPr>
      </w:pPr>
      <w:r>
        <w:t>Pokémon</w:t>
      </w:r>
      <w:r w:rsidR="00EB2F18">
        <w:t>: The Defenders</w:t>
      </w:r>
    </w:p>
    <w:p w:rsidR="00EB2F18" w:rsidRDefault="00EB2F18" w:rsidP="00EB2F18">
      <w:bookmarkStart w:id="2" w:name="_Toc432412345"/>
      <w:r w:rsidRPr="00EB2F18">
        <w:rPr>
          <w:rStyle w:val="Heading2Char"/>
        </w:rPr>
        <w:t>Concept</w:t>
      </w:r>
      <w:bookmarkEnd w:id="2"/>
      <w:r>
        <w:t xml:space="preserve">: </w:t>
      </w:r>
    </w:p>
    <w:p w:rsidR="00EB2F18" w:rsidRPr="00D82020" w:rsidRDefault="00EB2F18" w:rsidP="00EB2F18">
      <w:r w:rsidRPr="00D82020">
        <w:t>A tower defense</w:t>
      </w:r>
      <w:r w:rsidR="0067510D">
        <w:t xml:space="preserve"> </w:t>
      </w:r>
      <w:r w:rsidR="00475112">
        <w:t>(TD)</w:t>
      </w:r>
      <w:r w:rsidRPr="00D82020">
        <w:t xml:space="preserve"> game where the player places and manages 6 mobile towers to protect the entrance of a town/city from an army of creeps.</w:t>
      </w:r>
    </w:p>
    <w:p w:rsidR="00AB7F90" w:rsidRPr="00AB7F90" w:rsidRDefault="00EB2F18" w:rsidP="00AB7F90">
      <w:pPr>
        <w:pStyle w:val="Heading3"/>
        <w:ind w:firstLine="720"/>
      </w:pPr>
      <w:r>
        <w:t>Intended Audience:</w:t>
      </w:r>
    </w:p>
    <w:p w:rsidR="00EB2F18" w:rsidRPr="00D82020" w:rsidRDefault="00EB2F18" w:rsidP="00EB2F18">
      <w:r w:rsidRPr="00D82020">
        <w:t>Casual mobile gamers and fans of the Pokémon franchise. This targets players of all ages, from 6 and up. The cartoony nature of the source material will allow for younger player to enjoy it. The tower defence aspect will allow players of pla</w:t>
      </w:r>
      <w:r w:rsidR="00475112">
        <w:t>n</w:t>
      </w:r>
      <w:r w:rsidRPr="00D82020">
        <w:t xml:space="preserve">ts vs zombies and other TD mobile games to play as well. The inclusion of </w:t>
      </w:r>
      <w:r w:rsidR="00AB7F90" w:rsidRPr="00D82020">
        <w:t>Pokémon</w:t>
      </w:r>
      <w:r w:rsidRPr="00D82020">
        <w:t xml:space="preserve"> will also appeal to fans of the role-playing series.</w:t>
      </w:r>
    </w:p>
    <w:p w:rsidR="00AB7F90" w:rsidRPr="00AB7F90" w:rsidRDefault="00EB2F18" w:rsidP="00AB7F90">
      <w:pPr>
        <w:pStyle w:val="Heading3"/>
        <w:ind w:firstLine="720"/>
      </w:pPr>
      <w:r>
        <w:t>The Player’s Role:</w:t>
      </w:r>
    </w:p>
    <w:p w:rsidR="00EB2F18" w:rsidRPr="00D82020" w:rsidRDefault="00EB2F18" w:rsidP="00EB2F18">
      <w:r w:rsidRPr="00D82020">
        <w:t xml:space="preserve">The player is a trainer with a 6 Pokémon party which function as towers. The player will deploy and return their </w:t>
      </w:r>
      <w:r w:rsidR="00AB7F90" w:rsidRPr="00D82020">
        <w:t>Pokémon</w:t>
      </w:r>
      <w:r w:rsidRPr="00D82020">
        <w:t xml:space="preserve"> around a map </w:t>
      </w:r>
      <w:r w:rsidR="00AB7F90" w:rsidRPr="00D82020">
        <w:t xml:space="preserve">to defeat an increasing stream of creeps who are trying to get into a city/town. There is a limited supply of creeps and the player must keep as many creeps out of the city as is possible. The game ends when all the creeps have been defeated by the player’s towers/ Pokémon (victory) or if enough creeps get into the city to destroy it (loss – which is dependent on the city/town and the progress of this will be displayed on screen for the player to see).  </w:t>
      </w:r>
    </w:p>
    <w:p w:rsidR="00EB2F18" w:rsidRPr="00EB2F18" w:rsidRDefault="00EB2F18" w:rsidP="00EB2F18"/>
    <w:p w:rsidR="00EB2F18" w:rsidRPr="00EB2F18" w:rsidRDefault="00AB7F90" w:rsidP="00EB2F18">
      <w:pPr>
        <w:pStyle w:val="Heading2"/>
      </w:pPr>
      <w:bookmarkStart w:id="3" w:name="_Toc432412346"/>
      <w:r>
        <w:t>Executive Summary</w:t>
      </w:r>
      <w:bookmarkEnd w:id="3"/>
    </w:p>
    <w:p w:rsidR="00AB7F90" w:rsidRPr="00D82020" w:rsidRDefault="00AB7F90" w:rsidP="00AB7F90">
      <w:r w:rsidRPr="00D82020">
        <w:t>A two-dimensional tower defence game in which players will defend the entrance to a specific town from an invasion of enemy Pokémon. Players compete against the AI to defeat the creeps</w:t>
      </w:r>
      <w:r w:rsidR="00E653B7" w:rsidRPr="00D82020">
        <w:t xml:space="preserve"> and stop them from destroying each city. This takes places on a variety of maps where the damage done by the creeps is tracked on the screen for the player to see. There are 6 </w:t>
      </w:r>
      <w:r w:rsidR="00475112" w:rsidRPr="00D82020">
        <w:t>Pokémon</w:t>
      </w:r>
      <w:r w:rsidR="00E653B7" w:rsidRPr="00D82020">
        <w:t xml:space="preserve"> which the player can select from before the defense and deploy during it. These </w:t>
      </w:r>
      <w:r w:rsidR="00475112" w:rsidRPr="00D82020">
        <w:t>Pokémon</w:t>
      </w:r>
      <w:r w:rsidR="00E653B7" w:rsidRPr="00D82020">
        <w:t xml:space="preserve"> can be recalled and redeployed at any stage to allow players to relocate them as needed. The </w:t>
      </w:r>
      <w:r w:rsidR="00475112" w:rsidRPr="00D82020">
        <w:t>Pokémon</w:t>
      </w:r>
      <w:r w:rsidR="00E653B7" w:rsidRPr="00D82020">
        <w:t xml:space="preserve"> will gain experience during this and will be able to level up and evolve (every 3 levels) once enough experience is gained. </w:t>
      </w:r>
      <w:r w:rsidR="00475112" w:rsidRPr="00D82020">
        <w:t>Pokémon</w:t>
      </w:r>
      <w:r w:rsidR="00E653B7" w:rsidRPr="00D82020">
        <w:t xml:space="preserve"> automatically fire projectiles at enemies when deployed on the map and they will lose stamina, the longer they are deployed for. They must be recalled once their stamina reaches 0 and then be rested for a period of time before being redeployed. Creeps will move along pre</w:t>
      </w:r>
      <w:r w:rsidR="00A9647B" w:rsidRPr="00D82020">
        <w:t>set paths defined in the levels.</w:t>
      </w:r>
    </w:p>
    <w:p w:rsidR="00E653B7" w:rsidRDefault="00E653B7" w:rsidP="00AB7F90"/>
    <w:p w:rsidR="00582D31" w:rsidRDefault="00A9647B" w:rsidP="00A9647B">
      <w:pPr>
        <w:pStyle w:val="Heading1"/>
      </w:pPr>
      <w:bookmarkStart w:id="4" w:name="_Toc432412347"/>
      <w:r>
        <w:t>Gameplay Layer</w:t>
      </w:r>
      <w:bookmarkEnd w:id="4"/>
    </w:p>
    <w:p w:rsidR="00A9647B" w:rsidRDefault="00A9647B" w:rsidP="00A9647B">
      <w:pPr>
        <w:pStyle w:val="Heading2"/>
      </w:pPr>
      <w:bookmarkStart w:id="5" w:name="_Toc432412348"/>
      <w:r>
        <w:lastRenderedPageBreak/>
        <w:t>Genre</w:t>
      </w:r>
      <w:bookmarkEnd w:id="5"/>
    </w:p>
    <w:p w:rsidR="00A9647B" w:rsidRDefault="00A9647B" w:rsidP="00A9647B">
      <w:r>
        <w:t>Tower defense. Specifically 2-D tower defense</w:t>
      </w:r>
    </w:p>
    <w:p w:rsidR="00A9647B" w:rsidRDefault="00A9647B" w:rsidP="00A9647B">
      <w:pPr>
        <w:pStyle w:val="Heading2"/>
      </w:pPr>
      <w:bookmarkStart w:id="6" w:name="_Toc432412349"/>
      <w:r>
        <w:t>Core Mechanic</w:t>
      </w:r>
      <w:bookmarkEnd w:id="6"/>
    </w:p>
    <w:p w:rsidR="00A9647B" w:rsidRDefault="00A9647B" w:rsidP="00A9647B">
      <w:r>
        <w:t xml:space="preserve">Placing </w:t>
      </w:r>
      <w:r w:rsidR="0067510D">
        <w:t>friendly Pokémon</w:t>
      </w:r>
      <w:r w:rsidR="008C32DE">
        <w:t xml:space="preserve"> (</w:t>
      </w:r>
      <w:r>
        <w:t>towers</w:t>
      </w:r>
      <w:r w:rsidR="008C32DE">
        <w:t>)</w:t>
      </w:r>
      <w:r>
        <w:t xml:space="preserve"> on </w:t>
      </w:r>
      <w:r w:rsidR="00204483">
        <w:t xml:space="preserve">the map in order to stop an army of invading </w:t>
      </w:r>
      <w:r w:rsidR="0067510D">
        <w:t>Pokémon</w:t>
      </w:r>
      <w:r w:rsidR="008C32DE">
        <w:t xml:space="preserve"> (creeps) from getting into a town. The towers will have offensive and defensive capabilities which the player will be able to make use of in order to keep the creeps out of each town. Each level will have a set number of creeps who will attack in ever-increasing waves until all the creeps have been defeated.</w:t>
      </w:r>
    </w:p>
    <w:p w:rsidR="008C32DE" w:rsidRDefault="008C32DE" w:rsidP="006624BC">
      <w:pPr>
        <w:pStyle w:val="Heading2"/>
      </w:pPr>
      <w:bookmarkStart w:id="7" w:name="_Toc432412350"/>
      <w:r>
        <w:t>Feature List</w:t>
      </w:r>
      <w:bookmarkEnd w:id="7"/>
    </w:p>
    <w:p w:rsidR="006624BC" w:rsidRPr="006624BC" w:rsidRDefault="006624BC" w:rsidP="006624BC"/>
    <w:p w:rsidR="00685531" w:rsidRDefault="006624BC" w:rsidP="00685531">
      <w:pPr>
        <w:pStyle w:val="Heading2"/>
      </w:pPr>
      <w:bookmarkStart w:id="8" w:name="_Toc432412351"/>
      <w:r>
        <w:t>Interaction modes</w:t>
      </w:r>
      <w:bookmarkEnd w:id="8"/>
    </w:p>
    <w:p w:rsidR="00685531" w:rsidRDefault="00685531" w:rsidP="00D82020">
      <w:pPr>
        <w:pStyle w:val="Heading3"/>
      </w:pPr>
      <w:r>
        <w:t>Stage Select</w:t>
      </w:r>
    </w:p>
    <w:p w:rsidR="00D82020" w:rsidRPr="00D82020" w:rsidRDefault="00D82020" w:rsidP="00D82020"/>
    <w:p w:rsidR="006624BC" w:rsidRDefault="00685531" w:rsidP="00D82020">
      <w:pPr>
        <w:pStyle w:val="Heading3"/>
      </w:pPr>
      <w:r>
        <w:t>Challenge mode</w:t>
      </w:r>
    </w:p>
    <w:p w:rsidR="00D82020" w:rsidRPr="00D82020" w:rsidRDefault="00D82020" w:rsidP="00D82020"/>
    <w:p w:rsidR="00685531" w:rsidRDefault="00685531" w:rsidP="00D82020">
      <w:pPr>
        <w:pStyle w:val="Heading3"/>
      </w:pPr>
      <w:r>
        <w:t>Shop</w:t>
      </w:r>
    </w:p>
    <w:p w:rsidR="00D82020" w:rsidRDefault="00D82020"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Default="00B542ED" w:rsidP="00D82020"/>
    <w:p w:rsidR="00B542ED" w:rsidRPr="00D82020" w:rsidRDefault="00B542ED" w:rsidP="00D82020"/>
    <w:p w:rsidR="00590EA6" w:rsidRDefault="00685531" w:rsidP="001F2D83">
      <w:pPr>
        <w:pStyle w:val="Heading2"/>
      </w:pPr>
      <w:bookmarkStart w:id="9" w:name="_Toc432412352"/>
      <w:r>
        <w:lastRenderedPageBreak/>
        <w:t>Level Design</w:t>
      </w:r>
      <w:bookmarkEnd w:id="9"/>
    </w:p>
    <w:p w:rsidR="00B542ED" w:rsidRPr="00B542ED" w:rsidRDefault="00B542ED" w:rsidP="00B542ED"/>
    <w:p w:rsidR="00590EA6" w:rsidRDefault="00A94933" w:rsidP="00590EA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6.4pt;margin-top:.8pt;width:463.5pt;height:303.75pt;z-index:-251657216;mso-position-horizontal-relative:text;mso-position-vertical-relative:text" stroked="t" strokecolor="black [3213]">
            <v:imagedata r:id="rId7" o:title="Level Concept - Generic"/>
            <w10:wrap type="square"/>
          </v:shape>
        </w:pict>
      </w:r>
    </w:p>
    <w:p w:rsidR="00590EA6" w:rsidRDefault="00590EA6" w:rsidP="00C308C0">
      <w:pPr>
        <w:pStyle w:val="ListParagraph"/>
        <w:numPr>
          <w:ilvl w:val="0"/>
          <w:numId w:val="4"/>
        </w:numPr>
      </w:pPr>
      <w:r>
        <w:t xml:space="preserve">An example of the Heads-Up Display with the potential path for the creeps in white. The </w:t>
      </w:r>
      <w:r w:rsidR="00B542ED">
        <w:t>Pokémon</w:t>
      </w:r>
      <w:r>
        <w:t>/ Towers available for use are marked in the upper-left hand corner as well as the wave number and the amount of time remaining before the next waves begins their assault.</w:t>
      </w:r>
    </w:p>
    <w:p w:rsidR="00D82020" w:rsidRDefault="00C308C0" w:rsidP="00C308C0">
      <w:pPr>
        <w:pStyle w:val="ListParagraph"/>
        <w:numPr>
          <w:ilvl w:val="0"/>
          <w:numId w:val="4"/>
        </w:numPr>
      </w:pPr>
      <w:r>
        <w:t xml:space="preserve">The lower middle of the screen contains an ability bar which can be used to switch between each Pokémon’s abilities. These will be attacks that </w:t>
      </w:r>
      <w:r w:rsidR="00B542ED">
        <w:t>Pokémon</w:t>
      </w:r>
      <w:r>
        <w:t xml:space="preserve"> will continuously use </w:t>
      </w:r>
      <w:r w:rsidR="00B542ED">
        <w:t>until they are cancelled, returned or another ability in selected. These attacks will drain stamina at different rates depending on the strength of the attack being used.</w:t>
      </w:r>
    </w:p>
    <w:p w:rsidR="00D82020" w:rsidRDefault="00D82020" w:rsidP="006624BC"/>
    <w:p w:rsidR="00D82020" w:rsidRDefault="00D82020" w:rsidP="006624BC"/>
    <w:p w:rsidR="00D82020" w:rsidRDefault="00D82020" w:rsidP="006624BC"/>
    <w:p w:rsidR="00590EA6" w:rsidRDefault="00590EA6" w:rsidP="006624BC"/>
    <w:p w:rsidR="00590EA6" w:rsidRDefault="00590EA6" w:rsidP="006624BC"/>
    <w:p w:rsidR="00590EA6" w:rsidRDefault="00A94933" w:rsidP="006624BC">
      <w:r>
        <w:rPr>
          <w:noProof/>
        </w:rPr>
        <w:lastRenderedPageBreak/>
        <w:pict>
          <v:shape id="_x0000_s1029" type="#_x0000_t75" style="position:absolute;margin-left:17.55pt;margin-top:0;width:405.65pt;height:333.2pt;z-index:251661312;mso-position-horizontal-relative:text;mso-position-vertical-relative:text">
            <v:imagedata r:id="rId8" o:title="Level Concept - Pallet"/>
            <w10:wrap type="square"/>
          </v:shape>
        </w:pict>
      </w:r>
    </w:p>
    <w:p w:rsidR="00590EA6" w:rsidRDefault="00590EA6" w:rsidP="006624BC"/>
    <w:p w:rsidR="00590EA6" w:rsidRDefault="00590EA6" w:rsidP="006624BC"/>
    <w:p w:rsidR="00590EA6" w:rsidRDefault="00590EA6" w:rsidP="006624BC"/>
    <w:p w:rsidR="00590EA6" w:rsidRDefault="00590EA6" w:rsidP="006624BC"/>
    <w:p w:rsidR="00D82020" w:rsidRDefault="00D8202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p w:rsidR="00C308C0" w:rsidRDefault="00C308C0" w:rsidP="006624BC">
      <w:r>
        <w:t>An example of a typical level.</w:t>
      </w:r>
      <w:r w:rsidR="00B542ED">
        <w:t xml:space="preserve"> Creeps will enter from the top of the level and spread out into the town and begin destroy it.</w:t>
      </w:r>
    </w:p>
    <w:p w:rsidR="00C308C0" w:rsidRDefault="00C308C0" w:rsidP="006624BC"/>
    <w:p w:rsidR="00685531" w:rsidRDefault="00685531" w:rsidP="00191727">
      <w:pPr>
        <w:pStyle w:val="Heading3"/>
      </w:pPr>
      <w:r>
        <w:t>Artificial Intelligence (AI)</w:t>
      </w:r>
    </w:p>
    <w:p w:rsidR="00DC07F0" w:rsidRDefault="00B542ED" w:rsidP="006624BC">
      <w:r>
        <w:t>Artificial intelligence will be limited to creep path finding and following. Each map will contain a small list of paths which can be traversed and creeps will follow those paths. Early levels will only contain 1 pat</w:t>
      </w:r>
      <w:r w:rsidR="00191727">
        <w:t>h and later levels will contain branching paths, ending with levels that have</w:t>
      </w:r>
      <w:r>
        <w:t xml:space="preserve"> multiple </w:t>
      </w:r>
      <w:r w:rsidR="00191727">
        <w:t>parallel and branching paths.</w:t>
      </w:r>
      <w:r w:rsidR="0067510D">
        <w:t xml:space="preserve"> Creeps will be designated a specific path upon creation and they will follow that as they try to enter the town.</w:t>
      </w:r>
    </w:p>
    <w:p w:rsidR="007218E1" w:rsidRDefault="007218E1" w:rsidP="006624BC"/>
    <w:p w:rsidR="00685531" w:rsidRDefault="00685531" w:rsidP="007218E1">
      <w:pPr>
        <w:pStyle w:val="Heading2"/>
      </w:pPr>
      <w:r>
        <w:t>Game Logic/ Rules</w:t>
      </w:r>
    </w:p>
    <w:p w:rsidR="007218E1" w:rsidRDefault="007218E1">
      <w:r>
        <w:br w:type="page"/>
      </w:r>
    </w:p>
    <w:p w:rsidR="007218E1" w:rsidRPr="007218E1" w:rsidRDefault="007218E1" w:rsidP="007218E1"/>
    <w:p w:rsidR="00685531" w:rsidRDefault="00685531" w:rsidP="00685531">
      <w:pPr>
        <w:pStyle w:val="Heading1"/>
      </w:pPr>
      <w:bookmarkStart w:id="10" w:name="_Toc432412353"/>
      <w:r>
        <w:t>Presentation Layer</w:t>
      </w:r>
      <w:bookmarkEnd w:id="10"/>
    </w:p>
    <w:p w:rsidR="00685531" w:rsidRDefault="00685531" w:rsidP="001F2D83">
      <w:pPr>
        <w:pStyle w:val="Heading2"/>
      </w:pPr>
      <w:bookmarkStart w:id="11" w:name="_Toc432412354"/>
      <w:r>
        <w:t>Main Menu</w:t>
      </w:r>
      <w:bookmarkEnd w:id="11"/>
    </w:p>
    <w:p w:rsidR="001F2D83" w:rsidRDefault="001F2D83" w:rsidP="006624BC">
      <w:r>
        <w:rPr>
          <w:noProof/>
          <w:lang w:eastAsia="en-US"/>
        </w:rPr>
        <w:drawing>
          <wp:anchor distT="0" distB="0" distL="114300" distR="114300" simplePos="0" relativeHeight="251662336" behindDoc="1" locked="0" layoutInCell="1" allowOverlap="1" wp14:anchorId="15221523" wp14:editId="579196A3">
            <wp:simplePos x="0" y="0"/>
            <wp:positionH relativeFrom="margin">
              <wp:align>left</wp:align>
            </wp:positionH>
            <wp:positionV relativeFrom="page">
              <wp:posOffset>2143125</wp:posOffset>
            </wp:positionV>
            <wp:extent cx="4972050" cy="3657600"/>
            <wp:effectExtent l="0" t="0" r="0" b="0"/>
            <wp:wrapTopAndBottom/>
            <wp:docPr id="1" name="Picture 1" descr="C:\Users\The Paul Cupido\AppData\Local\Microsoft\Windows\INetCache\Content.Word\Legends 2 -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 Paul Cupido\AppData\Local\Microsoft\Windows\INetCache\Content.Word\Legends 2 -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2050" cy="3657600"/>
                    </a:xfrm>
                    <a:prstGeom prst="rect">
                      <a:avLst/>
                    </a:prstGeom>
                    <a:noFill/>
                    <a:ln>
                      <a:noFill/>
                    </a:ln>
                  </pic:spPr>
                </pic:pic>
              </a:graphicData>
            </a:graphic>
          </wp:anchor>
        </w:drawing>
      </w:r>
    </w:p>
    <w:p w:rsidR="001F2D83" w:rsidRDefault="001F2D83" w:rsidP="006624BC"/>
    <w:p w:rsidR="00A94933" w:rsidRDefault="00A94933" w:rsidP="006624BC">
      <w:r>
        <w:t>Potential style for the menu system. This contains all the modes that the game would have.</w:t>
      </w:r>
    </w:p>
    <w:p w:rsidR="00A94933" w:rsidRDefault="00A94933" w:rsidP="006624BC">
      <w:r>
        <w:t xml:space="preserve">Campaign/ Stage selection would be a series of maps which unlock linearly. </w:t>
      </w:r>
    </w:p>
    <w:p w:rsidR="00A94933" w:rsidRDefault="00A94933" w:rsidP="006624BC">
      <w:r>
        <w:t>[Need to design a menu for this]</w:t>
      </w:r>
    </w:p>
    <w:p w:rsidR="00A94933" w:rsidRDefault="00A94933" w:rsidP="006624BC">
      <w:r>
        <w:t>Challenge mode – similar to campaign except the player will be able to choose their trainer and their opponents for the stage and be able to take on additional challenges such as time attacks. [Challenge mode and stage select could be folded into 1 mode]</w:t>
      </w:r>
    </w:p>
    <w:p w:rsidR="007218E1" w:rsidRDefault="00A94933">
      <w:r>
        <w:t>Poke-shop works with challenge mode to help give the user modifiers, additional Pokémon and additional trainers to work with in challenge mode.</w:t>
      </w:r>
      <w:bookmarkStart w:id="12" w:name="_GoBack"/>
      <w:bookmarkEnd w:id="12"/>
    </w:p>
    <w:p w:rsidR="001F2D83" w:rsidRDefault="001F2D83" w:rsidP="006624BC"/>
    <w:p w:rsidR="00685531" w:rsidRDefault="00685531" w:rsidP="00685531">
      <w:pPr>
        <w:pStyle w:val="Heading2"/>
      </w:pPr>
      <w:bookmarkStart w:id="13" w:name="_Toc432412355"/>
      <w:r>
        <w:t>In-game menu</w:t>
      </w:r>
      <w:bookmarkEnd w:id="13"/>
    </w:p>
    <w:p w:rsidR="00685531" w:rsidRDefault="00685531" w:rsidP="00685531">
      <w:r>
        <w:t>Pause Menu</w:t>
      </w:r>
    </w:p>
    <w:p w:rsidR="00685531" w:rsidRDefault="00685531" w:rsidP="00685531">
      <w:r>
        <w:lastRenderedPageBreak/>
        <w:t>Heads-Up-Display (HUD)</w:t>
      </w:r>
    </w:p>
    <w:p w:rsidR="00685531" w:rsidRDefault="00685531" w:rsidP="00685531">
      <w:pPr>
        <w:pStyle w:val="Heading2"/>
      </w:pPr>
      <w:bookmarkStart w:id="14" w:name="_Toc432412356"/>
      <w:r>
        <w:t>Sound Design</w:t>
      </w:r>
      <w:bookmarkEnd w:id="14"/>
    </w:p>
    <w:p w:rsidR="00685531" w:rsidRDefault="00685531" w:rsidP="00D82020">
      <w:pPr>
        <w:pStyle w:val="Heading3"/>
      </w:pPr>
      <w:r>
        <w:t>List of sound effects which will be incorporated into the menu system and into the game.</w:t>
      </w:r>
    </w:p>
    <w:p w:rsidR="00685531" w:rsidRDefault="00685531" w:rsidP="00685531">
      <w:r>
        <w:t>Main Menu item selection</w:t>
      </w:r>
    </w:p>
    <w:p w:rsidR="00685531" w:rsidRDefault="00D82020" w:rsidP="00685531">
      <w:r>
        <w:t>Tower stamina depletion sound</w:t>
      </w:r>
    </w:p>
    <w:p w:rsidR="00685531" w:rsidRDefault="00685531" w:rsidP="00685531">
      <w:r>
        <w:t>Soundtrack</w:t>
      </w:r>
    </w:p>
    <w:p w:rsidR="00685531" w:rsidRDefault="00D82020" w:rsidP="00685531">
      <w:r>
        <w:t>Tower placement sound</w:t>
      </w:r>
    </w:p>
    <w:p w:rsidR="00D82020" w:rsidRDefault="00D82020" w:rsidP="00685531">
      <w:r>
        <w:t>Tower ready sound</w:t>
      </w:r>
    </w:p>
    <w:p w:rsidR="00D82020" w:rsidRPr="00685531" w:rsidRDefault="00D82020" w:rsidP="00685531"/>
    <w:p w:rsidR="00685531" w:rsidRDefault="00685531" w:rsidP="00685531">
      <w:pPr>
        <w:pStyle w:val="Heading2"/>
      </w:pPr>
      <w:bookmarkStart w:id="15" w:name="_Toc432412357"/>
      <w:r>
        <w:t>Artistic Style</w:t>
      </w:r>
      <w:bookmarkEnd w:id="15"/>
    </w:p>
    <w:p w:rsidR="00685531" w:rsidRPr="00685531" w:rsidRDefault="00685531" w:rsidP="00685531"/>
    <w:sectPr w:rsidR="00685531" w:rsidRPr="00685531" w:rsidSect="007218E1">
      <w:pgSz w:w="12240" w:h="15840"/>
      <w:pgMar w:top="1440" w:right="1440" w:bottom="1440" w:left="1440" w:header="720" w:footer="720" w:gutter="0"/>
      <w:pgNumType w:start="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Arial Unicode MS"/>
    <w:panose1 w:val="020B0604030504040204"/>
    <w:charset w:val="80"/>
    <w:family w:val="swiss"/>
    <w:pitch w:val="variable"/>
    <w:sig w:usb0="00000000" w:usb1="6AC7FFFF"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335740"/>
    <w:multiLevelType w:val="multilevel"/>
    <w:tmpl w:val="DDFE1C44"/>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6ACE280B"/>
    <w:multiLevelType w:val="hybridMultilevel"/>
    <w:tmpl w:val="DFDC9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18"/>
    <w:rsid w:val="00191727"/>
    <w:rsid w:val="001F2D83"/>
    <w:rsid w:val="00204483"/>
    <w:rsid w:val="00475112"/>
    <w:rsid w:val="00582D31"/>
    <w:rsid w:val="00590EA6"/>
    <w:rsid w:val="00660B03"/>
    <w:rsid w:val="006624BC"/>
    <w:rsid w:val="0067510D"/>
    <w:rsid w:val="00685531"/>
    <w:rsid w:val="007218E1"/>
    <w:rsid w:val="008C1B61"/>
    <w:rsid w:val="008C32DE"/>
    <w:rsid w:val="00A94933"/>
    <w:rsid w:val="00A9647B"/>
    <w:rsid w:val="00AB7F90"/>
    <w:rsid w:val="00B542ED"/>
    <w:rsid w:val="00C308C0"/>
    <w:rsid w:val="00D82020"/>
    <w:rsid w:val="00DC07F0"/>
    <w:rsid w:val="00E653B7"/>
    <w:rsid w:val="00EB2F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6FB6BC1A-D4C3-4319-B56A-D383C6D67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F90"/>
  </w:style>
  <w:style w:type="paragraph" w:styleId="Heading1">
    <w:name w:val="heading 1"/>
    <w:basedOn w:val="Normal"/>
    <w:next w:val="Normal"/>
    <w:link w:val="Heading1Char"/>
    <w:uiPriority w:val="9"/>
    <w:qFormat/>
    <w:rsid w:val="00AB7F90"/>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B7F90"/>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AB7F90"/>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AB7F90"/>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AB7F90"/>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AB7F90"/>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AB7F90"/>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AB7F9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B7F9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AB7F90"/>
    <w:rPr>
      <w:b/>
      <w:bCs/>
      <w:i/>
      <w:iCs/>
      <w:spacing w:val="0"/>
    </w:rPr>
  </w:style>
  <w:style w:type="paragraph" w:styleId="Caption">
    <w:name w:val="caption"/>
    <w:basedOn w:val="Normal"/>
    <w:next w:val="Normal"/>
    <w:uiPriority w:val="35"/>
    <w:semiHidden/>
    <w:unhideWhenUsed/>
    <w:qFormat/>
    <w:rsid w:val="00AB7F90"/>
    <w:rPr>
      <w:b/>
      <w:bCs/>
      <w:color w:val="0B5294" w:themeColor="accent1" w:themeShade="BF"/>
      <w:sz w:val="16"/>
      <w:szCs w:val="16"/>
    </w:rPr>
  </w:style>
  <w:style w:type="character" w:styleId="Emphasis">
    <w:name w:val="Emphasis"/>
    <w:uiPriority w:val="20"/>
    <w:qFormat/>
    <w:rsid w:val="00AB7F90"/>
    <w:rPr>
      <w:caps/>
      <w:color w:val="073662" w:themeColor="accent1" w:themeShade="7F"/>
      <w:spacing w:val="5"/>
    </w:rPr>
  </w:style>
  <w:style w:type="character" w:customStyle="1" w:styleId="Heading1Char">
    <w:name w:val="Heading 1 Char"/>
    <w:basedOn w:val="DefaultParagraphFont"/>
    <w:link w:val="Heading1"/>
    <w:uiPriority w:val="9"/>
    <w:rsid w:val="00AB7F90"/>
    <w:rPr>
      <w:caps/>
      <w:color w:val="FFFFFF" w:themeColor="background1"/>
      <w:spacing w:val="15"/>
      <w:sz w:val="22"/>
      <w:szCs w:val="22"/>
      <w:shd w:val="clear" w:color="auto" w:fill="0F6FC6" w:themeFill="accent1"/>
    </w:rPr>
  </w:style>
  <w:style w:type="character" w:customStyle="1" w:styleId="Heading2Char">
    <w:name w:val="Heading 2 Char"/>
    <w:basedOn w:val="DefaultParagraphFont"/>
    <w:link w:val="Heading2"/>
    <w:uiPriority w:val="9"/>
    <w:rsid w:val="00AB7F90"/>
    <w:rPr>
      <w:caps/>
      <w:spacing w:val="15"/>
      <w:shd w:val="clear" w:color="auto" w:fill="C7E2FA" w:themeFill="accent1" w:themeFillTint="33"/>
    </w:rPr>
  </w:style>
  <w:style w:type="character" w:customStyle="1" w:styleId="Heading3Char">
    <w:name w:val="Heading 3 Char"/>
    <w:basedOn w:val="DefaultParagraphFont"/>
    <w:link w:val="Heading3"/>
    <w:uiPriority w:val="9"/>
    <w:rsid w:val="00AB7F90"/>
    <w:rPr>
      <w:caps/>
      <w:color w:val="073662" w:themeColor="accent1" w:themeShade="7F"/>
      <w:spacing w:val="15"/>
    </w:rPr>
  </w:style>
  <w:style w:type="character" w:customStyle="1" w:styleId="Heading4Char">
    <w:name w:val="Heading 4 Char"/>
    <w:basedOn w:val="DefaultParagraphFont"/>
    <w:link w:val="Heading4"/>
    <w:uiPriority w:val="9"/>
    <w:semiHidden/>
    <w:rsid w:val="00AB7F90"/>
    <w:rPr>
      <w:caps/>
      <w:color w:val="0B5294" w:themeColor="accent1" w:themeShade="BF"/>
      <w:spacing w:val="10"/>
    </w:rPr>
  </w:style>
  <w:style w:type="character" w:customStyle="1" w:styleId="Heading5Char">
    <w:name w:val="Heading 5 Char"/>
    <w:basedOn w:val="DefaultParagraphFont"/>
    <w:link w:val="Heading5"/>
    <w:uiPriority w:val="9"/>
    <w:semiHidden/>
    <w:rsid w:val="00AB7F90"/>
    <w:rPr>
      <w:caps/>
      <w:color w:val="0B5294" w:themeColor="accent1" w:themeShade="BF"/>
      <w:spacing w:val="10"/>
    </w:rPr>
  </w:style>
  <w:style w:type="character" w:customStyle="1" w:styleId="Heading6Char">
    <w:name w:val="Heading 6 Char"/>
    <w:basedOn w:val="DefaultParagraphFont"/>
    <w:link w:val="Heading6"/>
    <w:uiPriority w:val="9"/>
    <w:semiHidden/>
    <w:rsid w:val="00AB7F90"/>
    <w:rPr>
      <w:caps/>
      <w:color w:val="0B5294" w:themeColor="accent1" w:themeShade="BF"/>
      <w:spacing w:val="10"/>
    </w:rPr>
  </w:style>
  <w:style w:type="character" w:customStyle="1" w:styleId="Heading7Char">
    <w:name w:val="Heading 7 Char"/>
    <w:basedOn w:val="DefaultParagraphFont"/>
    <w:link w:val="Heading7"/>
    <w:uiPriority w:val="9"/>
    <w:semiHidden/>
    <w:rsid w:val="00AB7F90"/>
    <w:rPr>
      <w:caps/>
      <w:color w:val="0B5294" w:themeColor="accent1" w:themeShade="BF"/>
      <w:spacing w:val="10"/>
    </w:rPr>
  </w:style>
  <w:style w:type="character" w:customStyle="1" w:styleId="Heading8Char">
    <w:name w:val="Heading 8 Char"/>
    <w:basedOn w:val="DefaultParagraphFont"/>
    <w:link w:val="Heading8"/>
    <w:uiPriority w:val="9"/>
    <w:semiHidden/>
    <w:rsid w:val="00AB7F90"/>
    <w:rPr>
      <w:caps/>
      <w:spacing w:val="10"/>
      <w:sz w:val="18"/>
      <w:szCs w:val="18"/>
    </w:rPr>
  </w:style>
  <w:style w:type="character" w:customStyle="1" w:styleId="Heading9Char">
    <w:name w:val="Heading 9 Char"/>
    <w:basedOn w:val="DefaultParagraphFont"/>
    <w:link w:val="Heading9"/>
    <w:uiPriority w:val="9"/>
    <w:semiHidden/>
    <w:rsid w:val="00AB7F90"/>
    <w:rPr>
      <w:i/>
      <w:iCs/>
      <w:caps/>
      <w:spacing w:val="10"/>
      <w:sz w:val="18"/>
      <w:szCs w:val="18"/>
    </w:rPr>
  </w:style>
  <w:style w:type="character" w:styleId="IntenseEmphasis">
    <w:name w:val="Intense Emphasis"/>
    <w:uiPriority w:val="21"/>
    <w:qFormat/>
    <w:rsid w:val="00AB7F90"/>
    <w:rPr>
      <w:b/>
      <w:bCs/>
      <w:caps/>
      <w:color w:val="073662" w:themeColor="accent1" w:themeShade="7F"/>
      <w:spacing w:val="10"/>
    </w:rPr>
  </w:style>
  <w:style w:type="paragraph" w:styleId="IntenseQuote">
    <w:name w:val="Intense Quote"/>
    <w:basedOn w:val="Normal"/>
    <w:next w:val="Normal"/>
    <w:link w:val="IntenseQuoteChar"/>
    <w:uiPriority w:val="30"/>
    <w:qFormat/>
    <w:rsid w:val="00AB7F90"/>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AB7F90"/>
    <w:rPr>
      <w:color w:val="0F6FC6" w:themeColor="accent1"/>
      <w:sz w:val="24"/>
      <w:szCs w:val="24"/>
    </w:rPr>
  </w:style>
  <w:style w:type="character" w:styleId="IntenseReference">
    <w:name w:val="Intense Reference"/>
    <w:uiPriority w:val="32"/>
    <w:qFormat/>
    <w:rsid w:val="00AB7F90"/>
    <w:rPr>
      <w:b/>
      <w:bCs/>
      <w:i/>
      <w:iCs/>
      <w:caps/>
      <w:color w:val="0F6FC6" w:themeColor="accent1"/>
    </w:rPr>
  </w:style>
  <w:style w:type="character" w:styleId="Hyperlink">
    <w:name w:val="Hyperlink"/>
    <w:basedOn w:val="DefaultParagraphFont"/>
    <w:uiPriority w:val="99"/>
    <w:unhideWhenUsed/>
    <w:rPr>
      <w:color w:val="4389D7" w:themeColor="text2" w:themeTint="99"/>
      <w:u w:val="single"/>
    </w:rPr>
  </w:style>
  <w:style w:type="character" w:styleId="FollowedHyperlink">
    <w:name w:val="FollowedHyperlink"/>
    <w:basedOn w:val="DefaultParagraphFont"/>
    <w:uiPriority w:val="99"/>
    <w:semiHidden/>
    <w:unhideWhenUsed/>
    <w:rPr>
      <w:color w:val="85DFD0" w:themeColor="followedHyperlink"/>
      <w:u w:val="single"/>
    </w:rPr>
  </w:style>
  <w:style w:type="paragraph" w:styleId="NoSpacing">
    <w:name w:val="No Spacing"/>
    <w:link w:val="NoSpacingChar"/>
    <w:uiPriority w:val="1"/>
    <w:qFormat/>
    <w:rsid w:val="00AB7F90"/>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rsid w:val="00AB7F90"/>
    <w:rPr>
      <w:i/>
      <w:iCs/>
      <w:sz w:val="24"/>
      <w:szCs w:val="24"/>
    </w:rPr>
  </w:style>
  <w:style w:type="character" w:customStyle="1" w:styleId="QuoteChar">
    <w:name w:val="Quote Char"/>
    <w:basedOn w:val="DefaultParagraphFont"/>
    <w:link w:val="Quote"/>
    <w:uiPriority w:val="29"/>
    <w:rsid w:val="00AB7F90"/>
    <w:rPr>
      <w:i/>
      <w:iCs/>
      <w:sz w:val="24"/>
      <w:szCs w:val="24"/>
    </w:rPr>
  </w:style>
  <w:style w:type="character" w:styleId="Strong">
    <w:name w:val="Strong"/>
    <w:uiPriority w:val="22"/>
    <w:qFormat/>
    <w:rsid w:val="00AB7F90"/>
    <w:rPr>
      <w:b/>
      <w:bCs/>
    </w:rPr>
  </w:style>
  <w:style w:type="paragraph" w:styleId="Subtitle">
    <w:name w:val="Subtitle"/>
    <w:basedOn w:val="Normal"/>
    <w:next w:val="Normal"/>
    <w:link w:val="SubtitleChar"/>
    <w:uiPriority w:val="11"/>
    <w:qFormat/>
    <w:rsid w:val="00AB7F9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B7F90"/>
    <w:rPr>
      <w:caps/>
      <w:color w:val="595959" w:themeColor="text1" w:themeTint="A6"/>
      <w:spacing w:val="10"/>
      <w:sz w:val="21"/>
      <w:szCs w:val="21"/>
    </w:rPr>
  </w:style>
  <w:style w:type="character" w:styleId="SubtleEmphasis">
    <w:name w:val="Subtle Emphasis"/>
    <w:uiPriority w:val="19"/>
    <w:qFormat/>
    <w:rsid w:val="00AB7F90"/>
    <w:rPr>
      <w:i/>
      <w:iCs/>
      <w:color w:val="073662" w:themeColor="accent1" w:themeShade="7F"/>
    </w:rPr>
  </w:style>
  <w:style w:type="character" w:styleId="SubtleReference">
    <w:name w:val="Subtle Reference"/>
    <w:uiPriority w:val="31"/>
    <w:qFormat/>
    <w:rsid w:val="00AB7F90"/>
    <w:rPr>
      <w:b/>
      <w:bCs/>
      <w:color w:val="0F6FC6" w:themeColor="accent1"/>
    </w:rPr>
  </w:style>
  <w:style w:type="paragraph" w:styleId="Title">
    <w:name w:val="Title"/>
    <w:basedOn w:val="Normal"/>
    <w:next w:val="Normal"/>
    <w:link w:val="TitleChar"/>
    <w:uiPriority w:val="10"/>
    <w:qFormat/>
    <w:rsid w:val="00AB7F90"/>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AB7F90"/>
    <w:rPr>
      <w:rFonts w:asciiTheme="majorHAnsi" w:eastAsiaTheme="majorEastAsia" w:hAnsiTheme="majorHAnsi" w:cstheme="majorBidi"/>
      <w:caps/>
      <w:color w:val="0F6FC6" w:themeColor="accent1"/>
      <w:spacing w:val="10"/>
      <w:sz w:val="52"/>
      <w:szCs w:val="52"/>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AB7F90"/>
    <w:pPr>
      <w:outlineLvl w:val="9"/>
    </w:pPr>
  </w:style>
  <w:style w:type="paragraph" w:styleId="TOC1">
    <w:name w:val="toc 1"/>
    <w:basedOn w:val="Normal"/>
    <w:next w:val="Normal"/>
    <w:autoRedefine/>
    <w:uiPriority w:val="39"/>
    <w:unhideWhenUsed/>
    <w:rsid w:val="007218E1"/>
    <w:pPr>
      <w:spacing w:after="100"/>
    </w:pPr>
  </w:style>
  <w:style w:type="paragraph" w:styleId="TOC2">
    <w:name w:val="toc 2"/>
    <w:basedOn w:val="Normal"/>
    <w:next w:val="Normal"/>
    <w:autoRedefine/>
    <w:uiPriority w:val="39"/>
    <w:unhideWhenUsed/>
    <w:rsid w:val="007218E1"/>
    <w:pPr>
      <w:spacing w:after="100"/>
      <w:ind w:left="200"/>
    </w:pPr>
  </w:style>
  <w:style w:type="paragraph" w:styleId="TOC3">
    <w:name w:val="toc 3"/>
    <w:basedOn w:val="Normal"/>
    <w:next w:val="Normal"/>
    <w:autoRedefine/>
    <w:uiPriority w:val="39"/>
    <w:unhideWhenUsed/>
    <w:rsid w:val="007218E1"/>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20Paul%20Cupido\AppData\Roaming\Microsoft\Templates\Ion%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Arial Unicode MS"/>
    <w:panose1 w:val="020B0604030504040204"/>
    <w:charset w:val="80"/>
    <w:family w:val="swiss"/>
    <w:pitch w:val="variable"/>
    <w:sig w:usb0="00000000"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CE5"/>
    <w:rsid w:val="00A46CE5"/>
    <w:rsid w:val="00D9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803847B879481F8DF7F552D5C388F5">
    <w:name w:val="92803847B879481F8DF7F552D5C388F5"/>
    <w:rsid w:val="00A46CE5"/>
  </w:style>
  <w:style w:type="paragraph" w:customStyle="1" w:styleId="EFB50F7DD71B489FAFEE812EC229C752">
    <w:name w:val="EFB50F7DD71B489FAFEE812EC229C752"/>
    <w:rsid w:val="00A46CE5"/>
  </w:style>
  <w:style w:type="paragraph" w:customStyle="1" w:styleId="B9F420FC4A204DED8917F26F7511D3D7">
    <w:name w:val="B9F420FC4A204DED8917F26F7511D3D7"/>
    <w:rsid w:val="00A46C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Ion">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E04AABAA-36E6-4F2E-B62D-90C697B8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Ion design (blank)</Template>
  <TotalTime>84</TotalTime>
  <Pages>8</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Games Development South Africa</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Pokémon: The Defenders</dc:title>
  <dc:creator>Paul Cupido; Nicol Vojackova; Matthew Dunk; Michaela Heale</dc:creator>
  <cp:keywords/>
  <cp:lastModifiedBy>The Paul Cupido</cp:lastModifiedBy>
  <cp:revision>5</cp:revision>
  <dcterms:created xsi:type="dcterms:W3CDTF">2015-10-11T14:50:00Z</dcterms:created>
  <dcterms:modified xsi:type="dcterms:W3CDTF">2015-10-12T09:44:00Z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